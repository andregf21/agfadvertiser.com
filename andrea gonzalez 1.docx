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3D320" w14:textId="77777777" w:rsidR="008115E5" w:rsidRPr="009955FA" w:rsidRDefault="006D1011">
      <w:pPr>
        <w:pStyle w:val="Nombre"/>
        <w:rPr>
          <w:lang w:val="en-US"/>
        </w:rPr>
      </w:pPr>
      <w:r w:rsidRPr="009955FA">
        <w:rPr>
          <w:lang w:val="en-US"/>
        </w:rPr>
        <w:t>andrea gonzalez</w:t>
      </w:r>
    </w:p>
    <w:p w14:paraId="6C37736D" w14:textId="77777777" w:rsidR="008115E5" w:rsidRPr="009955FA" w:rsidRDefault="006D1011">
      <w:pPr>
        <w:pStyle w:val="Informacindecontacto"/>
        <w:rPr>
          <w:lang w:val="en-US"/>
        </w:rPr>
      </w:pPr>
      <w:r w:rsidRPr="009955FA">
        <w:rPr>
          <w:lang w:val="en-US"/>
        </w:rPr>
        <w:t>31 SE 6</w:t>
      </w:r>
      <w:r w:rsidRPr="009955FA">
        <w:rPr>
          <w:vertAlign w:val="superscript"/>
          <w:lang w:val="en-US"/>
        </w:rPr>
        <w:t>th</w:t>
      </w:r>
      <w:r w:rsidRPr="009955FA">
        <w:rPr>
          <w:lang w:val="en-US"/>
        </w:rPr>
        <w:t xml:space="preserve"> st</w:t>
      </w:r>
      <w:r w:rsidR="00A65DB3" w:rsidRPr="009955FA">
        <w:rPr>
          <w:lang w:val="en-US"/>
        </w:rPr>
        <w:t>r</w:t>
      </w:r>
      <w:r w:rsidRPr="009955FA">
        <w:rPr>
          <w:lang w:val="en-US"/>
        </w:rPr>
        <w:t>eet Miami FL 33131</w:t>
      </w:r>
    </w:p>
    <w:p w14:paraId="2653FFBB" w14:textId="77777777" w:rsidR="006D1011" w:rsidRPr="009955FA" w:rsidRDefault="006D1011">
      <w:pPr>
        <w:pStyle w:val="Informacindecontacto"/>
        <w:rPr>
          <w:lang w:val="en-US"/>
        </w:rPr>
      </w:pPr>
      <w:r w:rsidRPr="009955FA">
        <w:rPr>
          <w:lang w:val="en-US"/>
        </w:rPr>
        <w:t>+1(305)450-1315</w:t>
      </w:r>
    </w:p>
    <w:p w14:paraId="7F866865" w14:textId="77777777" w:rsidR="006D1011" w:rsidRPr="009955FA" w:rsidRDefault="006D1011">
      <w:pPr>
        <w:pStyle w:val="Informacindecontacto"/>
        <w:rPr>
          <w:lang w:val="en-US"/>
        </w:rPr>
      </w:pPr>
      <w:r w:rsidRPr="009955FA">
        <w:rPr>
          <w:lang w:val="en-US"/>
        </w:rPr>
        <w:t>andregonzalez2110@gmail.com</w:t>
      </w:r>
    </w:p>
    <w:p w14:paraId="625FE51F" w14:textId="77777777" w:rsidR="008115E5" w:rsidRPr="009955FA" w:rsidRDefault="006D1011">
      <w:pPr>
        <w:pStyle w:val="Ttulo1"/>
        <w:rPr>
          <w:lang w:val="en-US"/>
        </w:rPr>
      </w:pPr>
      <w:r w:rsidRPr="009955FA">
        <w:rPr>
          <w:lang w:val="en-US"/>
        </w:rPr>
        <w:t xml:space="preserve">education </w:t>
      </w:r>
    </w:p>
    <w:p w14:paraId="13E5CEF9" w14:textId="77777777" w:rsidR="001D23A0" w:rsidRPr="009955FA" w:rsidRDefault="001D23A0" w:rsidP="001D23A0">
      <w:pPr>
        <w:pStyle w:val="Listaconvietas"/>
        <w:rPr>
          <w:lang w:val="en-US"/>
        </w:rPr>
      </w:pPr>
      <w:proofErr w:type="spellStart"/>
      <w:r w:rsidRPr="009955FA">
        <w:rPr>
          <w:lang w:val="en-US"/>
        </w:rPr>
        <w:t>Colegio</w:t>
      </w:r>
      <w:proofErr w:type="spellEnd"/>
      <w:r w:rsidRPr="009955FA">
        <w:rPr>
          <w:lang w:val="en-US"/>
        </w:rPr>
        <w:t xml:space="preserve"> </w:t>
      </w:r>
      <w:proofErr w:type="spellStart"/>
      <w:r w:rsidRPr="009955FA">
        <w:rPr>
          <w:lang w:val="en-US"/>
        </w:rPr>
        <w:t>Champagnat</w:t>
      </w:r>
      <w:proofErr w:type="spellEnd"/>
      <w:r w:rsidRPr="009955FA">
        <w:rPr>
          <w:lang w:val="en-US"/>
        </w:rPr>
        <w:t xml:space="preserve"> (Caracas, Venezuela).</w:t>
      </w:r>
    </w:p>
    <w:p w14:paraId="7241F1D5" w14:textId="77777777" w:rsidR="008115E5" w:rsidRPr="009955FA" w:rsidRDefault="001D23A0" w:rsidP="001D23A0">
      <w:pPr>
        <w:pStyle w:val="Listaconvietas"/>
        <w:rPr>
          <w:lang w:val="en-US"/>
        </w:rPr>
      </w:pPr>
      <w:r w:rsidRPr="009955FA">
        <w:rPr>
          <w:lang w:val="en-US"/>
        </w:rPr>
        <w:t xml:space="preserve">Universidad </w:t>
      </w:r>
      <w:proofErr w:type="spellStart"/>
      <w:r w:rsidRPr="009955FA">
        <w:rPr>
          <w:lang w:val="en-US"/>
        </w:rPr>
        <w:t>Monteavila</w:t>
      </w:r>
      <w:proofErr w:type="spellEnd"/>
      <w:r w:rsidRPr="009955FA">
        <w:rPr>
          <w:lang w:val="en-US"/>
        </w:rPr>
        <w:t>. (Caracas, Venezuela).</w:t>
      </w:r>
    </w:p>
    <w:p w14:paraId="66E76E3D" w14:textId="77777777" w:rsidR="008115E5" w:rsidRPr="009955FA" w:rsidRDefault="006D1011">
      <w:pPr>
        <w:pStyle w:val="Ttulo1"/>
        <w:rPr>
          <w:lang w:val="en-US"/>
        </w:rPr>
      </w:pPr>
      <w:r w:rsidRPr="009955FA">
        <w:rPr>
          <w:lang w:val="en-US"/>
        </w:rPr>
        <w:t xml:space="preserve">work expirience </w:t>
      </w:r>
    </w:p>
    <w:p w14:paraId="577D0FB9" w14:textId="77777777" w:rsidR="008115E5" w:rsidRPr="009955FA" w:rsidRDefault="001D23A0">
      <w:pPr>
        <w:rPr>
          <w:lang w:val="en-US"/>
        </w:rPr>
      </w:pPr>
      <w:proofErr w:type="spellStart"/>
      <w:r w:rsidRPr="009955FA">
        <w:rPr>
          <w:lang w:val="en-US"/>
        </w:rPr>
        <w:t>Estudiantes</w:t>
      </w:r>
      <w:proofErr w:type="spellEnd"/>
      <w:r w:rsidRPr="009955FA">
        <w:rPr>
          <w:lang w:val="en-US"/>
        </w:rPr>
        <w:t xml:space="preserve"> de Caracas F.C</w:t>
      </w:r>
    </w:p>
    <w:p w14:paraId="73D105D2" w14:textId="77777777" w:rsidR="008115E5" w:rsidRPr="009955FA" w:rsidRDefault="00E35FE3">
      <w:pPr>
        <w:rPr>
          <w:lang w:val="en-US"/>
        </w:rPr>
      </w:pPr>
      <w:r w:rsidRPr="009955FA">
        <w:rPr>
          <w:lang w:val="en-US"/>
        </w:rPr>
        <w:t xml:space="preserve"> Social media manager. </w:t>
      </w:r>
    </w:p>
    <w:p w14:paraId="34D92C6C" w14:textId="121293E0" w:rsidR="008115E5" w:rsidRPr="009955FA" w:rsidRDefault="00E35FE3" w:rsidP="00E35FE3">
      <w:pPr>
        <w:rPr>
          <w:lang w:val="en-US"/>
        </w:rPr>
      </w:pPr>
      <w:r w:rsidRPr="009955FA">
        <w:rPr>
          <w:lang w:val="en-US"/>
        </w:rPr>
        <w:t>Photograph</w:t>
      </w:r>
      <w:r w:rsidR="008E7F9F">
        <w:rPr>
          <w:lang w:val="en-US"/>
        </w:rPr>
        <w:t xml:space="preserve">y </w:t>
      </w:r>
    </w:p>
    <w:p w14:paraId="0A89EAB4" w14:textId="698C92FB" w:rsidR="008115E5" w:rsidRPr="009955FA" w:rsidRDefault="008E7F9F">
      <w:pPr>
        <w:pStyle w:val="Ttulo1"/>
        <w:rPr>
          <w:lang w:val="en-US"/>
        </w:rPr>
      </w:pPr>
      <w:r>
        <w:rPr>
          <w:lang w:val="en-US"/>
        </w:rPr>
        <w:t>la</w:t>
      </w:r>
      <w:r w:rsidR="006D1011" w:rsidRPr="009955FA">
        <w:rPr>
          <w:lang w:val="en-US"/>
        </w:rPr>
        <w:t>nguages</w:t>
      </w:r>
    </w:p>
    <w:p w14:paraId="67FDA918" w14:textId="77777777" w:rsidR="008115E5" w:rsidRPr="009955FA" w:rsidRDefault="00E35FE3">
      <w:pPr>
        <w:rPr>
          <w:lang w:val="en-US"/>
        </w:rPr>
      </w:pPr>
      <w:r w:rsidRPr="009955FA">
        <w:rPr>
          <w:lang w:val="en-US"/>
        </w:rPr>
        <w:t xml:space="preserve">-Spanish </w:t>
      </w:r>
    </w:p>
    <w:p w14:paraId="094CF648" w14:textId="77777777" w:rsidR="00E35FE3" w:rsidRPr="009955FA" w:rsidRDefault="00E35FE3">
      <w:pPr>
        <w:rPr>
          <w:lang w:val="en-US"/>
        </w:rPr>
      </w:pPr>
      <w:r w:rsidRPr="009955FA">
        <w:rPr>
          <w:lang w:val="en-US"/>
        </w:rPr>
        <w:t xml:space="preserve">-English </w:t>
      </w:r>
    </w:p>
    <w:p w14:paraId="6890E598" w14:textId="77777777" w:rsidR="00E35FE3" w:rsidRPr="009955FA" w:rsidRDefault="00E35FE3">
      <w:pPr>
        <w:rPr>
          <w:lang w:val="en-US"/>
        </w:rPr>
      </w:pPr>
      <w:r w:rsidRPr="009955FA">
        <w:rPr>
          <w:lang w:val="en-US"/>
        </w:rPr>
        <w:t xml:space="preserve">-German </w:t>
      </w:r>
    </w:p>
    <w:p w14:paraId="19C4F653" w14:textId="77777777" w:rsidR="008115E5" w:rsidRPr="009955FA" w:rsidRDefault="006D1011">
      <w:pPr>
        <w:pStyle w:val="Ttulo1"/>
        <w:rPr>
          <w:lang w:val="en-US"/>
        </w:rPr>
      </w:pPr>
      <w:r w:rsidRPr="009955FA">
        <w:rPr>
          <w:lang w:val="en-US"/>
        </w:rPr>
        <w:t>computer skills</w:t>
      </w:r>
    </w:p>
    <w:p w14:paraId="342A9C87" w14:textId="77777777" w:rsidR="008115E5" w:rsidRPr="009955FA" w:rsidRDefault="00E35FE3" w:rsidP="00E35FE3">
      <w:pPr>
        <w:pStyle w:val="Listaconvietas"/>
        <w:rPr>
          <w:lang w:val="en-US"/>
        </w:rPr>
      </w:pPr>
      <w:r w:rsidRPr="009955FA">
        <w:rPr>
          <w:lang w:val="en-US"/>
        </w:rPr>
        <w:t xml:space="preserve">Photoshop </w:t>
      </w:r>
    </w:p>
    <w:p w14:paraId="61C3C0BB" w14:textId="77777777" w:rsidR="00E35FE3" w:rsidRPr="009955FA" w:rsidRDefault="00E35FE3" w:rsidP="00E35FE3">
      <w:pPr>
        <w:pStyle w:val="Listaconvietas"/>
        <w:rPr>
          <w:lang w:val="en-US"/>
        </w:rPr>
      </w:pPr>
      <w:r w:rsidRPr="009955FA">
        <w:rPr>
          <w:lang w:val="en-US"/>
        </w:rPr>
        <w:t xml:space="preserve">Illustration </w:t>
      </w:r>
    </w:p>
    <w:p w14:paraId="2DC5B009" w14:textId="77777777" w:rsidR="00E35FE3" w:rsidRPr="009955FA" w:rsidRDefault="00E35FE3" w:rsidP="00E35FE3">
      <w:pPr>
        <w:pStyle w:val="Listaconvietas"/>
        <w:rPr>
          <w:lang w:val="en-US"/>
        </w:rPr>
      </w:pPr>
      <w:r w:rsidRPr="009955FA">
        <w:rPr>
          <w:lang w:val="en-US"/>
        </w:rPr>
        <w:t xml:space="preserve">iMovie </w:t>
      </w:r>
    </w:p>
    <w:p w14:paraId="13FF048A" w14:textId="77777777" w:rsidR="006D1011" w:rsidRPr="009955FA" w:rsidRDefault="006D1011" w:rsidP="006D1011">
      <w:pPr>
        <w:pStyle w:val="Listaconvietas"/>
        <w:numPr>
          <w:ilvl w:val="0"/>
          <w:numId w:val="0"/>
        </w:numPr>
        <w:ind w:left="216" w:hanging="216"/>
        <w:rPr>
          <w:lang w:val="en-US"/>
        </w:rPr>
      </w:pPr>
    </w:p>
    <w:p w14:paraId="395DEF9C" w14:textId="4B31A1E8" w:rsidR="006D1011" w:rsidRPr="009955FA" w:rsidRDefault="008E7F9F" w:rsidP="006D1011">
      <w:pPr>
        <w:pStyle w:val="Ttulo1"/>
        <w:rPr>
          <w:lang w:val="en-US"/>
        </w:rPr>
      </w:pPr>
      <w:r>
        <w:rPr>
          <w:lang w:val="en-US"/>
        </w:rPr>
        <w:t>community</w:t>
      </w:r>
      <w:r w:rsidR="006D1011" w:rsidRPr="009955FA">
        <w:rPr>
          <w:lang w:val="en-US"/>
        </w:rPr>
        <w:t xml:space="preserve"> service </w:t>
      </w:r>
    </w:p>
    <w:p w14:paraId="63BE0677" w14:textId="77777777" w:rsidR="006D1011" w:rsidRPr="009955FA" w:rsidRDefault="006D1011" w:rsidP="006D1011">
      <w:pPr>
        <w:pStyle w:val="Listaconvietas"/>
        <w:numPr>
          <w:ilvl w:val="0"/>
          <w:numId w:val="0"/>
        </w:numPr>
        <w:ind w:left="216" w:hanging="216"/>
        <w:rPr>
          <w:lang w:val="en-US"/>
        </w:rPr>
      </w:pPr>
    </w:p>
    <w:p w14:paraId="0C0AF86C" w14:textId="77777777" w:rsidR="00A65DB3" w:rsidRDefault="006821F4" w:rsidP="006821F4">
      <w:pPr>
        <w:pStyle w:val="Listaconvietas"/>
        <w:numPr>
          <w:ilvl w:val="0"/>
          <w:numId w:val="0"/>
        </w:numPr>
        <w:rPr>
          <w:lang w:val="en-US"/>
        </w:rPr>
      </w:pPr>
      <w:r w:rsidRPr="009955FA">
        <w:rPr>
          <w:lang w:val="en-US"/>
        </w:rPr>
        <w:t xml:space="preserve">Help hospitals in Venezuela with </w:t>
      </w:r>
      <w:r w:rsidR="007678DB" w:rsidRPr="009955FA">
        <w:rPr>
          <w:lang w:val="en-US"/>
        </w:rPr>
        <w:t xml:space="preserve">Disabled children and people with Few resources. </w:t>
      </w:r>
    </w:p>
    <w:p w14:paraId="6DBFC2B4" w14:textId="77777777" w:rsidR="008E7F9F" w:rsidRDefault="008E7F9F" w:rsidP="006821F4">
      <w:pPr>
        <w:pStyle w:val="Listaconvietas"/>
        <w:numPr>
          <w:ilvl w:val="0"/>
          <w:numId w:val="0"/>
        </w:numPr>
        <w:rPr>
          <w:lang w:val="en-US"/>
        </w:rPr>
      </w:pPr>
    </w:p>
    <w:p w14:paraId="27AEFA0F" w14:textId="71520DD1" w:rsidR="008E7F9F" w:rsidRPr="009955FA" w:rsidRDefault="008E7F9F" w:rsidP="006821F4">
      <w:pPr>
        <w:pStyle w:val="Listaconvietas"/>
        <w:numPr>
          <w:ilvl w:val="0"/>
          <w:numId w:val="0"/>
        </w:numPr>
        <w:rPr>
          <w:lang w:val="en-US"/>
        </w:rPr>
      </w:pPr>
      <w:bookmarkStart w:id="0" w:name="_GoBack"/>
      <w:bookmarkEnd w:id="0"/>
    </w:p>
    <w:sectPr w:rsidR="008E7F9F" w:rsidRPr="009955FA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51197" w14:textId="77777777" w:rsidR="00504891" w:rsidRDefault="00504891">
      <w:pPr>
        <w:spacing w:after="0" w:line="240" w:lineRule="auto"/>
      </w:pPr>
      <w:r>
        <w:separator/>
      </w:r>
    </w:p>
  </w:endnote>
  <w:endnote w:type="continuationSeparator" w:id="0">
    <w:p w14:paraId="29CE8F29" w14:textId="77777777" w:rsidR="00504891" w:rsidRDefault="0050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altName w:val="Arial Unicode MS"/>
    <w:charset w:val="00"/>
    <w:family w:val="swiss"/>
    <w:pitch w:val="variable"/>
    <w:sig w:usb0="01000007" w:usb1="00000002" w:usb2="00000000" w:usb3="00000000" w:csb0="0001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C06389" w14:textId="77777777" w:rsidR="008115E5" w:rsidRDefault="005B427E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8E7F9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D907F" w14:textId="77777777" w:rsidR="00504891" w:rsidRDefault="00504891">
      <w:pPr>
        <w:spacing w:after="0" w:line="240" w:lineRule="auto"/>
      </w:pPr>
      <w:r>
        <w:separator/>
      </w:r>
    </w:p>
  </w:footnote>
  <w:footnote w:type="continuationSeparator" w:id="0">
    <w:p w14:paraId="5E964C62" w14:textId="77777777" w:rsidR="00504891" w:rsidRDefault="0050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94C300" w14:textId="77777777" w:rsidR="008115E5" w:rsidRDefault="005B427E"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1817CE" wp14:editId="155636D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E075BB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008AAD" w14:textId="77777777" w:rsidR="008115E5" w:rsidRDefault="00504891">
    <w:r>
      <w:rPr>
        <w:noProof/>
        <w:lang w:val="es-MX" w:eastAsia="es-MX"/>
      </w:rPr>
      <w:pict w14:anchorId="2781C8DE">
        <v:group id="Grupo 4" o:spid="_x0000_s2050" alt="Title: Marco de página con tabulación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Forma libre 8" o:spid="_x0000_s2052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3903B76D" w14:textId="77777777" w:rsidR="008115E5" w:rsidRDefault="00504891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4C8AD74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6074DA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925C49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B2F95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7EC1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75C0F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4EC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62A0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7AEF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726C9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3FFC1A16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1436E1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665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A6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EFB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C6B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CF8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294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467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3DD6C96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6560A212" w:tentative="1">
      <w:start w:val="1"/>
      <w:numFmt w:val="lowerLetter"/>
      <w:lvlText w:val="%2."/>
      <w:lvlJc w:val="left"/>
      <w:pPr>
        <w:ind w:left="1440" w:hanging="360"/>
      </w:pPr>
    </w:lvl>
    <w:lvl w:ilvl="2" w:tplc="F69ED0FA" w:tentative="1">
      <w:start w:val="1"/>
      <w:numFmt w:val="lowerRoman"/>
      <w:lvlText w:val="%3."/>
      <w:lvlJc w:val="right"/>
      <w:pPr>
        <w:ind w:left="2160" w:hanging="180"/>
      </w:pPr>
    </w:lvl>
    <w:lvl w:ilvl="3" w:tplc="C05C1F9A" w:tentative="1">
      <w:start w:val="1"/>
      <w:numFmt w:val="decimal"/>
      <w:lvlText w:val="%4."/>
      <w:lvlJc w:val="left"/>
      <w:pPr>
        <w:ind w:left="2880" w:hanging="360"/>
      </w:pPr>
    </w:lvl>
    <w:lvl w:ilvl="4" w:tplc="A48AE514" w:tentative="1">
      <w:start w:val="1"/>
      <w:numFmt w:val="lowerLetter"/>
      <w:lvlText w:val="%5."/>
      <w:lvlJc w:val="left"/>
      <w:pPr>
        <w:ind w:left="3600" w:hanging="360"/>
      </w:pPr>
    </w:lvl>
    <w:lvl w:ilvl="5" w:tplc="F402858E" w:tentative="1">
      <w:start w:val="1"/>
      <w:numFmt w:val="lowerRoman"/>
      <w:lvlText w:val="%6."/>
      <w:lvlJc w:val="right"/>
      <w:pPr>
        <w:ind w:left="4320" w:hanging="180"/>
      </w:pPr>
    </w:lvl>
    <w:lvl w:ilvl="6" w:tplc="0366CE78" w:tentative="1">
      <w:start w:val="1"/>
      <w:numFmt w:val="decimal"/>
      <w:lvlText w:val="%7."/>
      <w:lvlJc w:val="left"/>
      <w:pPr>
        <w:ind w:left="5040" w:hanging="360"/>
      </w:pPr>
    </w:lvl>
    <w:lvl w:ilvl="7" w:tplc="7F08DEC8" w:tentative="1">
      <w:start w:val="1"/>
      <w:numFmt w:val="lowerLetter"/>
      <w:lvlText w:val="%8."/>
      <w:lvlJc w:val="left"/>
      <w:pPr>
        <w:ind w:left="5760" w:hanging="360"/>
      </w:pPr>
    </w:lvl>
    <w:lvl w:ilvl="8" w:tplc="48C4EA0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53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11"/>
    <w:rsid w:val="001D23A0"/>
    <w:rsid w:val="00504891"/>
    <w:rsid w:val="005B427E"/>
    <w:rsid w:val="006821F4"/>
    <w:rsid w:val="006D1011"/>
    <w:rsid w:val="007678DB"/>
    <w:rsid w:val="00885B6A"/>
    <w:rsid w:val="008E7F9F"/>
    <w:rsid w:val="009955FA"/>
    <w:rsid w:val="00A65DB3"/>
    <w:rsid w:val="00E3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1C8C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gonzalez/Library/Containers/com.microsoft.Word/Data/Library/Caches/3082/TM10002074/Curri&#769;culum%20llamativo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C5F2-DDDD-8B45-9EC5-9F13F432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Currículum llamativo.dotx</Template>
  <TotalTime>20</TotalTime>
  <Pages>1</Pages>
  <Words>71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Gonzalez</dc:creator>
  <cp:lastModifiedBy>Andrea Gonzalez</cp:lastModifiedBy>
  <cp:revision>2</cp:revision>
  <dcterms:created xsi:type="dcterms:W3CDTF">2017-06-05T13:10:00Z</dcterms:created>
  <dcterms:modified xsi:type="dcterms:W3CDTF">2017-06-12T05:00:00Z</dcterms:modified>
</cp:coreProperties>
</file>